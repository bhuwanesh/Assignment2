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5A56E" w14:textId="77777777" w:rsidR="009D6059" w:rsidRPr="00C9104E" w:rsidRDefault="00C9104E" w:rsidP="00C9104E">
      <w:pPr>
        <w:pStyle w:val="Heading1"/>
        <w:rPr>
          <w:rFonts w:ascii="Roboto" w:hAnsi="Roboto"/>
        </w:rPr>
      </w:pPr>
      <w:r w:rsidRPr="00C9104E">
        <w:rPr>
          <w:rFonts w:ascii="Roboto" w:hAnsi="Roboto"/>
        </w:rPr>
        <w:t>Instructions:</w:t>
      </w:r>
    </w:p>
    <w:p w14:paraId="42D84DB2" w14:textId="77777777" w:rsidR="00377A62" w:rsidRDefault="00377A62" w:rsidP="00C9104E">
      <w:pPr>
        <w:pStyle w:val="ListNumber"/>
        <w:rPr>
          <w:rFonts w:ascii="Roboto" w:hAnsi="Roboto"/>
        </w:rPr>
      </w:pPr>
      <w:r>
        <w:rPr>
          <w:rFonts w:ascii="Roboto" w:hAnsi="Roboto"/>
        </w:rPr>
        <w:t xml:space="preserve">Extract the zip folder, just run </w:t>
      </w:r>
      <w:r w:rsidRPr="00377A62">
        <w:rPr>
          <w:rFonts w:ascii="Roboto" w:hAnsi="Roboto"/>
          <w:color w:val="418A52" w:themeColor="accent3" w:themeShade="BF"/>
        </w:rPr>
        <w:t>index.html.</w:t>
      </w:r>
    </w:p>
    <w:p w14:paraId="7F296C3E" w14:textId="77777777" w:rsidR="009D6059" w:rsidRDefault="00C9104E" w:rsidP="00C9104E">
      <w:pPr>
        <w:pStyle w:val="ListNumber"/>
        <w:rPr>
          <w:rFonts w:ascii="Roboto" w:hAnsi="Roboto"/>
        </w:rPr>
      </w:pPr>
      <w:r w:rsidRPr="00C9104E">
        <w:rPr>
          <w:rFonts w:ascii="Roboto" w:hAnsi="Roboto"/>
        </w:rPr>
        <w:t>Structure</w:t>
      </w:r>
      <w:r>
        <w:rPr>
          <w:rFonts w:ascii="Roboto" w:hAnsi="Roboto"/>
        </w:rPr>
        <w:t xml:space="preserve"> of the Assignment is as follows:</w:t>
      </w:r>
    </w:p>
    <w:p w14:paraId="732A8AC5" w14:textId="77777777" w:rsidR="00377A62" w:rsidRPr="00377A62" w:rsidRDefault="00C9104E" w:rsidP="00377A62">
      <w:pPr>
        <w:pStyle w:val="ListNumber"/>
        <w:numPr>
          <w:ilvl w:val="0"/>
          <w:numId w:val="0"/>
        </w:numPr>
        <w:ind w:left="432"/>
        <w:rPr>
          <w:rFonts w:ascii="Roboto" w:hAnsi="Roboto"/>
          <w:color w:val="418A52" w:themeColor="accent3" w:themeShade="BF"/>
        </w:rPr>
      </w:pPr>
      <w:r w:rsidRPr="00377A62">
        <w:rPr>
          <w:rFonts w:ascii="Roboto" w:hAnsi="Roboto"/>
          <w:color w:val="418A52" w:themeColor="accent3" w:themeShade="BF"/>
        </w:rPr>
        <w:t>Note: Assignment is completely designed in HTML5 &amp; CSS3.</w:t>
      </w:r>
      <w:r w:rsidR="00377A62" w:rsidRPr="00377A62">
        <w:rPr>
          <w:rFonts w:ascii="Roboto" w:hAnsi="Roboto"/>
          <w:color w:val="418A52" w:themeColor="accent3" w:themeShade="BF"/>
        </w:rPr>
        <w:t xml:space="preserve"> Only For menu toggle, Jquery is used.</w:t>
      </w:r>
    </w:p>
    <w:p w14:paraId="421A9855" w14:textId="77777777" w:rsidR="00C9104E" w:rsidRDefault="00C9104E" w:rsidP="00C9104E">
      <w:pPr>
        <w:pStyle w:val="ListNumber"/>
        <w:numPr>
          <w:ilvl w:val="0"/>
          <w:numId w:val="0"/>
        </w:numPr>
        <w:ind w:left="864" w:hanging="432"/>
        <w:rPr>
          <w:rFonts w:ascii="Roboto" w:hAnsi="Roboto"/>
        </w:rPr>
      </w:pPr>
      <w:r>
        <w:rPr>
          <w:rFonts w:ascii="Roboto" w:hAnsi="Roboto"/>
        </w:rPr>
        <w:t>Oyodo:</w:t>
      </w:r>
    </w:p>
    <w:p w14:paraId="1152DCF5" w14:textId="77777777" w:rsidR="00C9104E" w:rsidRPr="00C9104E" w:rsidRDefault="00C9104E" w:rsidP="00C9104E">
      <w:pPr>
        <w:pStyle w:val="ListNumber"/>
        <w:numPr>
          <w:ilvl w:val="0"/>
          <w:numId w:val="15"/>
        </w:numPr>
        <w:rPr>
          <w:rFonts w:ascii="Roboto" w:hAnsi="Roboto"/>
        </w:rPr>
      </w:pPr>
      <w:r>
        <w:rPr>
          <w:rFonts w:ascii="Roboto" w:hAnsi="Roboto"/>
        </w:rPr>
        <w:t>dist</w:t>
      </w:r>
    </w:p>
    <w:p w14:paraId="32F361F2" w14:textId="77777777" w:rsidR="00C9104E" w:rsidRDefault="00C9104E" w:rsidP="00C9104E">
      <w:pPr>
        <w:pStyle w:val="ListNumber"/>
        <w:numPr>
          <w:ilvl w:val="1"/>
          <w:numId w:val="15"/>
        </w:numPr>
        <w:rPr>
          <w:rFonts w:ascii="Roboto" w:hAnsi="Roboto"/>
        </w:rPr>
      </w:pPr>
      <w:r w:rsidRPr="00C9104E">
        <w:rPr>
          <w:rFonts w:ascii="Roboto" w:hAnsi="Roboto"/>
        </w:rPr>
        <w:t>index-minified</w:t>
      </w:r>
      <w:r>
        <w:rPr>
          <w:rFonts w:ascii="Roboto" w:hAnsi="Roboto"/>
        </w:rPr>
        <w:t>.css</w:t>
      </w:r>
    </w:p>
    <w:p w14:paraId="3E014A92" w14:textId="77777777" w:rsidR="00C9104E" w:rsidRDefault="00C9104E" w:rsidP="00C9104E">
      <w:pPr>
        <w:pStyle w:val="ListNumber"/>
        <w:numPr>
          <w:ilvl w:val="1"/>
          <w:numId w:val="15"/>
        </w:numPr>
        <w:rPr>
          <w:rFonts w:ascii="Roboto" w:hAnsi="Roboto"/>
        </w:rPr>
      </w:pPr>
      <w:r w:rsidRPr="00C9104E">
        <w:rPr>
          <w:rFonts w:ascii="Roboto" w:hAnsi="Roboto"/>
        </w:rPr>
        <w:t>menu-minified</w:t>
      </w:r>
      <w:r>
        <w:rPr>
          <w:rFonts w:ascii="Roboto" w:hAnsi="Roboto"/>
        </w:rPr>
        <w:t>.js</w:t>
      </w:r>
    </w:p>
    <w:p w14:paraId="52968BB8" w14:textId="77777777" w:rsidR="00C9104E" w:rsidRDefault="00C9104E" w:rsidP="00C9104E">
      <w:pPr>
        <w:pStyle w:val="ListNumber"/>
        <w:numPr>
          <w:ilvl w:val="0"/>
          <w:numId w:val="15"/>
        </w:numPr>
        <w:rPr>
          <w:rFonts w:ascii="Roboto" w:hAnsi="Roboto"/>
        </w:rPr>
      </w:pPr>
      <w:r>
        <w:rPr>
          <w:rFonts w:ascii="Roboto" w:hAnsi="Roboto"/>
        </w:rPr>
        <w:t>src</w:t>
      </w:r>
    </w:p>
    <w:p w14:paraId="747AF306" w14:textId="77777777" w:rsidR="00C9104E" w:rsidRDefault="00C9104E" w:rsidP="00C9104E">
      <w:pPr>
        <w:pStyle w:val="ListNumber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index.css</w:t>
      </w:r>
    </w:p>
    <w:p w14:paraId="2BCA1D93" w14:textId="77777777" w:rsidR="00C9104E" w:rsidRDefault="00C9104E" w:rsidP="00C9104E">
      <w:pPr>
        <w:pStyle w:val="ListNumber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menu.js</w:t>
      </w:r>
    </w:p>
    <w:p w14:paraId="03DD5591" w14:textId="77777777" w:rsidR="00C9104E" w:rsidRDefault="00C9104E" w:rsidP="00C9104E">
      <w:pPr>
        <w:pStyle w:val="ListNumber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>img --- contains all images and logo files</w:t>
      </w:r>
    </w:p>
    <w:p w14:paraId="5D2841E3" w14:textId="77777777" w:rsidR="00C9104E" w:rsidRDefault="00C9104E" w:rsidP="00C9104E">
      <w:pPr>
        <w:pStyle w:val="ListNumber"/>
        <w:numPr>
          <w:ilvl w:val="0"/>
          <w:numId w:val="15"/>
        </w:numPr>
        <w:rPr>
          <w:rFonts w:ascii="Roboto" w:hAnsi="Roboto"/>
        </w:rPr>
      </w:pPr>
      <w:r>
        <w:rPr>
          <w:rFonts w:ascii="Roboto" w:hAnsi="Roboto"/>
        </w:rPr>
        <w:t>index.html</w:t>
      </w:r>
    </w:p>
    <w:p w14:paraId="6C7493BA" w14:textId="77777777" w:rsidR="00C9104E" w:rsidRDefault="00C9104E" w:rsidP="00C9104E">
      <w:pPr>
        <w:pStyle w:val="ListNumber"/>
        <w:numPr>
          <w:ilvl w:val="0"/>
          <w:numId w:val="0"/>
        </w:numPr>
        <w:ind w:left="432" w:hanging="432"/>
        <w:rPr>
          <w:rFonts w:ascii="Roboto" w:hAnsi="Roboto"/>
        </w:rPr>
      </w:pPr>
      <w:r w:rsidRPr="00C9104E">
        <w:rPr>
          <w:rFonts w:ascii="Roboto" w:hAnsi="Roboto"/>
          <w:highlight w:val="yellow"/>
        </w:rPr>
        <w:t>Note:</w:t>
      </w:r>
      <w:r>
        <w:rPr>
          <w:rFonts w:ascii="Roboto" w:hAnsi="Roboto"/>
        </w:rPr>
        <w:tab/>
        <w:t xml:space="preserve"> No Build files needed.</w:t>
      </w:r>
    </w:p>
    <w:p w14:paraId="4F5446D9" w14:textId="333B20C3" w:rsidR="00377A62" w:rsidRPr="00377A62" w:rsidRDefault="002A2CE8" w:rsidP="00377A62">
      <w:pPr>
        <w:pStyle w:val="ListNumber"/>
        <w:rPr>
          <w:rFonts w:ascii="Roboto" w:hAnsi="Roboto"/>
        </w:rPr>
      </w:pPr>
      <w:r>
        <w:rPr>
          <w:rFonts w:ascii="Roboto" w:hAnsi="Roboto"/>
        </w:rPr>
        <w:t>Assignment is R</w:t>
      </w:r>
      <w:bookmarkStart w:id="0" w:name="_GoBack"/>
      <w:bookmarkEnd w:id="0"/>
      <w:r w:rsidR="00377A62">
        <w:rPr>
          <w:rFonts w:ascii="Roboto" w:hAnsi="Roboto"/>
        </w:rPr>
        <w:t>esponsive from width: 375px to 1445px using mediaqueries.</w:t>
      </w:r>
    </w:p>
    <w:p w14:paraId="6F2ECB78" w14:textId="77777777" w:rsidR="00C9104E" w:rsidRPr="00C9104E" w:rsidRDefault="00C9104E" w:rsidP="00C9104E">
      <w:pPr>
        <w:pStyle w:val="ListNumber"/>
        <w:numPr>
          <w:ilvl w:val="0"/>
          <w:numId w:val="0"/>
        </w:numPr>
        <w:ind w:left="1584"/>
        <w:rPr>
          <w:rFonts w:ascii="Roboto" w:hAnsi="Roboto"/>
        </w:rPr>
      </w:pPr>
    </w:p>
    <w:sectPr w:rsidR="00C9104E" w:rsidRPr="00C91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64BAB" w14:textId="77777777" w:rsidR="000A27A5" w:rsidRDefault="000A27A5">
      <w:pPr>
        <w:spacing w:after="0" w:line="240" w:lineRule="auto"/>
      </w:pPr>
      <w:r>
        <w:separator/>
      </w:r>
    </w:p>
    <w:p w14:paraId="09B1D609" w14:textId="77777777" w:rsidR="000A27A5" w:rsidRDefault="000A27A5"/>
    <w:p w14:paraId="066CD4DD" w14:textId="77777777" w:rsidR="000A27A5" w:rsidRDefault="000A27A5"/>
  </w:endnote>
  <w:endnote w:type="continuationSeparator" w:id="0">
    <w:p w14:paraId="59919714" w14:textId="77777777" w:rsidR="000A27A5" w:rsidRDefault="000A27A5">
      <w:pPr>
        <w:spacing w:after="0" w:line="240" w:lineRule="auto"/>
      </w:pPr>
      <w:r>
        <w:continuationSeparator/>
      </w:r>
    </w:p>
    <w:p w14:paraId="415DB4B4" w14:textId="77777777" w:rsidR="000A27A5" w:rsidRDefault="000A27A5"/>
    <w:p w14:paraId="42EA4072" w14:textId="77777777" w:rsidR="000A27A5" w:rsidRDefault="000A27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3A680" w14:textId="77777777" w:rsidR="009D6059" w:rsidRDefault="009D60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347E4" w14:textId="77777777" w:rsidR="009D6059" w:rsidRDefault="000A27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D3F20" w14:textId="77777777" w:rsidR="009D6059" w:rsidRDefault="009D60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1C07F" w14:textId="77777777" w:rsidR="000A27A5" w:rsidRDefault="000A27A5">
      <w:pPr>
        <w:spacing w:after="0" w:line="240" w:lineRule="auto"/>
      </w:pPr>
      <w:r>
        <w:separator/>
      </w:r>
    </w:p>
    <w:p w14:paraId="6972801B" w14:textId="77777777" w:rsidR="000A27A5" w:rsidRDefault="000A27A5"/>
    <w:p w14:paraId="68A97FF2" w14:textId="77777777" w:rsidR="000A27A5" w:rsidRDefault="000A27A5"/>
  </w:footnote>
  <w:footnote w:type="continuationSeparator" w:id="0">
    <w:p w14:paraId="5A4619D5" w14:textId="77777777" w:rsidR="000A27A5" w:rsidRDefault="000A27A5">
      <w:pPr>
        <w:spacing w:after="0" w:line="240" w:lineRule="auto"/>
      </w:pPr>
      <w:r>
        <w:continuationSeparator/>
      </w:r>
    </w:p>
    <w:p w14:paraId="4E59DF03" w14:textId="77777777" w:rsidR="000A27A5" w:rsidRDefault="000A27A5"/>
    <w:p w14:paraId="68CD5FBD" w14:textId="77777777" w:rsidR="000A27A5" w:rsidRDefault="000A27A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322A9" w14:textId="77777777" w:rsidR="009D6059" w:rsidRDefault="009D60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7D205" w14:textId="77777777" w:rsidR="009D6059" w:rsidRDefault="009D605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B7C63" w14:textId="77777777" w:rsidR="009D6059" w:rsidRDefault="009D60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89618A5"/>
    <w:multiLevelType w:val="hybridMultilevel"/>
    <w:tmpl w:val="61B24982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4E"/>
    <w:rsid w:val="000A27A5"/>
    <w:rsid w:val="002A2CE8"/>
    <w:rsid w:val="00377A62"/>
    <w:rsid w:val="009D6059"/>
    <w:rsid w:val="00C9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E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un/Library/Containers/com.microsoft.Word/Data/Library/Caches/615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A"/>
    <w:rsid w:val="00B6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CA19ADE6E3845940A8FE25116FDD4">
    <w:name w:val="94FCA19ADE6E3845940A8FE25116FDD4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ja-JP"/>
    </w:rPr>
  </w:style>
  <w:style w:type="paragraph" w:customStyle="1" w:styleId="E1A4E4A56C78BB4C8E78AAA7CEC372BD">
    <w:name w:val="E1A4E4A56C78BB4C8E78AAA7CEC37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14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2017-07-23T09:28:00Z</dcterms:created>
  <dcterms:modified xsi:type="dcterms:W3CDTF">2017-07-23T09:45:00Z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